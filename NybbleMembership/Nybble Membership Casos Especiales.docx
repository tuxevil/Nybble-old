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A89" w:rsidRDefault="00E43A89" w:rsidP="00D75BE0">
      <w:pPr>
        <w:pStyle w:val="Heading1"/>
      </w:pPr>
      <w:r>
        <w:t>Nybble Membership</w:t>
      </w:r>
    </w:p>
    <w:p w:rsidR="00E43A89" w:rsidRPr="00D75BE0" w:rsidRDefault="00E43A89" w:rsidP="00AD793F">
      <w:pPr>
        <w:pStyle w:val="Heading2"/>
      </w:pPr>
      <w:r>
        <w:t>Manejo de casos especiales</w:t>
      </w:r>
      <w:r>
        <w:br/>
      </w:r>
    </w:p>
    <w:p w:rsidR="00E43A89" w:rsidRPr="00740403" w:rsidRDefault="00E43A89" w:rsidP="00507BAC">
      <w:pPr>
        <w:pStyle w:val="ListParagraph"/>
        <w:numPr>
          <w:ilvl w:val="0"/>
          <w:numId w:val="1"/>
        </w:numPr>
        <w:rPr>
          <w:color w:val="FF0000"/>
        </w:rPr>
      </w:pPr>
      <w:r w:rsidRPr="00740403">
        <w:rPr>
          <w:color w:val="FF0000"/>
        </w:rPr>
        <w:t>Control de Visualizacion, Creacion, Modificacion y Baja por Entidad. ¿ Como lo vamos a manejar ? ¿ Es suficiente con definir estas acciones para EntityPermission ? ¿ O el MethodPermission ?</w:t>
      </w:r>
    </w:p>
    <w:p w:rsidR="00E43A89" w:rsidRPr="00740403" w:rsidRDefault="00E43A89" w:rsidP="00507BAC">
      <w:pPr>
        <w:rPr>
          <w:color w:val="FF0000"/>
        </w:rPr>
      </w:pPr>
      <w:r w:rsidRPr="00740403">
        <w:rPr>
          <w:color w:val="FF0000"/>
        </w:rPr>
        <w:t>Usuario A puede ver entidades X, Y y Z. Usuario B puede ver y editar y grabar las entidades X e Y.</w:t>
      </w:r>
    </w:p>
    <w:p w:rsidR="00E43A89" w:rsidRPr="00740403" w:rsidRDefault="00E43A89" w:rsidP="00507BAC">
      <w:pPr>
        <w:rPr>
          <w:b/>
          <w:i/>
          <w:color w:val="FF0000"/>
        </w:rPr>
      </w:pPr>
      <w:r w:rsidRPr="00740403">
        <w:rPr>
          <w:b/>
          <w:color w:val="FF0000"/>
        </w:rPr>
        <w:t>Permiso:</w:t>
      </w:r>
      <w:r w:rsidRPr="00740403">
        <w:rPr>
          <w:color w:val="FF0000"/>
        </w:rPr>
        <w:t xml:space="preserve"> EntityPermission</w:t>
      </w:r>
      <w:r w:rsidRPr="00740403">
        <w:rPr>
          <w:b/>
          <w:i/>
          <w:color w:val="FF0000"/>
        </w:rPr>
        <w:t xml:space="preserve"> </w:t>
      </w:r>
      <w:r w:rsidRPr="00740403">
        <w:rPr>
          <w:b/>
          <w:i/>
          <w:color w:val="FF0000"/>
        </w:rPr>
        <w:br/>
        <w:t>Actions:</w:t>
      </w:r>
      <w:r w:rsidRPr="00740403">
        <w:rPr>
          <w:color w:val="FF0000"/>
        </w:rPr>
        <w:t xml:space="preserve"> Create, Edit, Delete, View.</w:t>
      </w:r>
      <w:r w:rsidRPr="00740403">
        <w:rPr>
          <w:color w:val="FF0000"/>
        </w:rPr>
        <w:br/>
      </w:r>
      <w:r w:rsidRPr="00740403">
        <w:rPr>
          <w:b/>
          <w:color w:val="FF0000"/>
        </w:rPr>
        <w:t>Identifier:</w:t>
      </w:r>
      <w:r w:rsidRPr="00740403">
        <w:rPr>
          <w:color w:val="FF0000"/>
        </w:rPr>
        <w:t xml:space="preserve"> Sin identificador</w:t>
      </w:r>
    </w:p>
    <w:p w:rsidR="00E43A89" w:rsidRPr="00740403" w:rsidRDefault="00E43A89" w:rsidP="00507BAC">
      <w:pPr>
        <w:rPr>
          <w:color w:val="FF0000"/>
        </w:rPr>
      </w:pPr>
      <w:r w:rsidRPr="00740403">
        <w:rPr>
          <w:color w:val="FF0000"/>
        </w:rPr>
        <w:t>Realizando Check(Entity, Action); Para lo standard que seria: Get(), GetAll(), Save() , Update(), Delete() automaticamente se llama a Check(Entity, Action).</w:t>
      </w:r>
      <w:r w:rsidRPr="00740403">
        <w:rPr>
          <w:color w:val="FF0000"/>
        </w:rPr>
        <w:br/>
      </w:r>
    </w:p>
    <w:p w:rsidR="00E43A89" w:rsidRPr="009768DB" w:rsidRDefault="00E43A89" w:rsidP="00927D16">
      <w:pPr>
        <w:pStyle w:val="ListParagraph"/>
        <w:numPr>
          <w:ilvl w:val="0"/>
          <w:numId w:val="1"/>
        </w:numPr>
        <w:rPr>
          <w:color w:val="FF0000"/>
        </w:rPr>
      </w:pPr>
      <w:r w:rsidRPr="009768DB">
        <w:rPr>
          <w:color w:val="FF0000"/>
        </w:rPr>
        <w:t>Control de Acceso a Identificadores Especificos (Ej. Lista de Precio ID 4, 5 y 6 para Vendedor X) ¿ Como lo manejamos con el EntityPermission? Si el objeto tiene ID asignado, verifico si hay permiso con ese ID. En caso negativo, verifico si tiene permisos generales sin ID.</w:t>
      </w:r>
    </w:p>
    <w:p w:rsidR="00E43A89" w:rsidRPr="009768DB" w:rsidRDefault="00E43A89" w:rsidP="00507BAC">
      <w:pPr>
        <w:rPr>
          <w:color w:val="FF0000"/>
        </w:rPr>
      </w:pPr>
      <w:r w:rsidRPr="009768DB">
        <w:rPr>
          <w:b/>
          <w:color w:val="FF0000"/>
        </w:rPr>
        <w:t>Permiso:</w:t>
      </w:r>
      <w:r w:rsidRPr="009768DB">
        <w:rPr>
          <w:color w:val="FF0000"/>
        </w:rPr>
        <w:t xml:space="preserve"> EntityPermission</w:t>
      </w:r>
      <w:r w:rsidRPr="009768DB">
        <w:rPr>
          <w:color w:val="FF0000"/>
        </w:rPr>
        <w:br/>
      </w:r>
      <w:r w:rsidRPr="009768DB">
        <w:rPr>
          <w:b/>
          <w:color w:val="FF0000"/>
        </w:rPr>
        <w:t>Action:</w:t>
      </w:r>
      <w:r w:rsidRPr="009768DB">
        <w:rPr>
          <w:color w:val="FF0000"/>
        </w:rPr>
        <w:t xml:space="preserve"> View</w:t>
      </w:r>
      <w:r w:rsidRPr="009768DB">
        <w:rPr>
          <w:color w:val="FF0000"/>
        </w:rPr>
        <w:br/>
      </w:r>
      <w:r w:rsidRPr="009768DB">
        <w:rPr>
          <w:b/>
          <w:color w:val="FF0000"/>
        </w:rPr>
        <w:t>Identifier:</w:t>
      </w:r>
      <w:r w:rsidRPr="009768DB">
        <w:rPr>
          <w:color w:val="FF0000"/>
        </w:rPr>
        <w:t xml:space="preserve"> Asignado</w:t>
      </w:r>
    </w:p>
    <w:p w:rsidR="00E43A89" w:rsidRPr="009768DB" w:rsidRDefault="00E43A89" w:rsidP="00507BAC">
      <w:pPr>
        <w:rPr>
          <w:color w:val="FF0000"/>
        </w:rPr>
      </w:pPr>
      <w:r w:rsidRPr="009768DB">
        <w:rPr>
          <w:color w:val="FF0000"/>
        </w:rPr>
        <w:t>Realizando Check(Entity, Action);</w:t>
      </w:r>
    </w:p>
    <w:p w:rsidR="00E43A89" w:rsidRPr="009768DB" w:rsidRDefault="00E43A89" w:rsidP="0047796F">
      <w:pPr>
        <w:pStyle w:val="ListParagraph"/>
        <w:numPr>
          <w:ilvl w:val="0"/>
          <w:numId w:val="1"/>
        </w:numPr>
        <w:rPr>
          <w:color w:val="FF0000"/>
        </w:rPr>
      </w:pPr>
      <w:r w:rsidRPr="009768DB">
        <w:rPr>
          <w:color w:val="FF0000"/>
        </w:rPr>
        <w:t>¿ Como obtengo la lista de IDs para X entidad que el usuario tiene permisos ? ¿ Como lo administramos ?</w:t>
      </w:r>
    </w:p>
    <w:p w:rsidR="00E43A89" w:rsidRPr="009768DB" w:rsidRDefault="00E43A89" w:rsidP="0047796F">
      <w:pPr>
        <w:rPr>
          <w:color w:val="FF0000"/>
        </w:rPr>
      </w:pPr>
      <w:r w:rsidRPr="009768DB">
        <w:rPr>
          <w:color w:val="FF0000"/>
        </w:rPr>
        <w:t>Puedo traer todos los permisos de X tipo para el usuario actual, pasando el objeto actual para comparar. Realizando GetPermissions(typeof(Entity), Action) y luego trayendo todos los IDs en un array de objetos.</w:t>
      </w:r>
    </w:p>
    <w:p w:rsidR="00E43A89" w:rsidRDefault="00E43A89" w:rsidP="0047796F">
      <w:pPr>
        <w:pStyle w:val="ListParagraph"/>
        <w:numPr>
          <w:ilvl w:val="0"/>
          <w:numId w:val="1"/>
        </w:numPr>
      </w:pPr>
      <w:r>
        <w:t>Control de Codigo Javascript: Hay casos que dependiendo del permiso, podria o no tener que utilizar algo de Javascript. ¿ Como lo manejamos ?</w:t>
      </w:r>
    </w:p>
    <w:p w:rsidR="00E43A89" w:rsidRPr="0047796F" w:rsidRDefault="00E43A89" w:rsidP="0047796F">
      <w:pPr>
        <w:rPr>
          <w:b/>
          <w:color w:val="FF0000"/>
        </w:rPr>
      </w:pPr>
      <w:r w:rsidRPr="0047796F">
        <w:rPr>
          <w:b/>
          <w:color w:val="FF0000"/>
        </w:rPr>
        <w:t>PARA PENSAR</w:t>
      </w:r>
    </w:p>
    <w:p w:rsidR="00E43A89" w:rsidRDefault="00E43A89" w:rsidP="0047796F">
      <w:pPr>
        <w:pStyle w:val="ListParagraph"/>
        <w:numPr>
          <w:ilvl w:val="0"/>
          <w:numId w:val="1"/>
        </w:numPr>
      </w:pPr>
      <w:r>
        <w:t>Historial de Uso del Sistema ¿ Como vamos a auditar el uso ? ¿ Como se puede acceder desde aplicaciones externas ?</w:t>
      </w:r>
    </w:p>
    <w:p w:rsidR="00E43A89" w:rsidRDefault="00E43A89" w:rsidP="0047796F">
      <w:r>
        <w:t>Hay que auditar todos los chequeos realizados en el sistema:</w:t>
      </w:r>
    </w:p>
    <w:p w:rsidR="00E43A89" w:rsidRDefault="00E43A89" w:rsidP="0047796F"/>
    <w:p w:rsidR="00E43A89" w:rsidRDefault="00E43A89" w:rsidP="0047796F">
      <w:pPr>
        <w:pStyle w:val="ListParagraph"/>
        <w:numPr>
          <w:ilvl w:val="0"/>
          <w:numId w:val="3"/>
        </w:numPr>
      </w:pPr>
      <w:r>
        <w:t>Permission</w:t>
      </w:r>
    </w:p>
    <w:p w:rsidR="00E43A89" w:rsidRDefault="00E43A89" w:rsidP="0047796F">
      <w:pPr>
        <w:pStyle w:val="ListParagraph"/>
        <w:numPr>
          <w:ilvl w:val="0"/>
          <w:numId w:val="3"/>
        </w:numPr>
      </w:pPr>
      <w:r>
        <w:t>User</w:t>
      </w:r>
    </w:p>
    <w:p w:rsidR="00E43A89" w:rsidRDefault="00E43A89" w:rsidP="0047796F">
      <w:pPr>
        <w:pStyle w:val="ListParagraph"/>
        <w:numPr>
          <w:ilvl w:val="0"/>
          <w:numId w:val="3"/>
        </w:numPr>
      </w:pPr>
      <w:r>
        <w:t>Action</w:t>
      </w:r>
    </w:p>
    <w:p w:rsidR="00E43A89" w:rsidRDefault="00E43A89" w:rsidP="0047796F">
      <w:pPr>
        <w:pStyle w:val="ListParagraph"/>
        <w:numPr>
          <w:ilvl w:val="0"/>
          <w:numId w:val="3"/>
        </w:numPr>
      </w:pPr>
      <w:r>
        <w:t>Objeto</w:t>
      </w:r>
    </w:p>
    <w:p w:rsidR="00E43A89" w:rsidRDefault="00E43A89" w:rsidP="0047796F">
      <w:pPr>
        <w:pStyle w:val="ListParagraph"/>
        <w:numPr>
          <w:ilvl w:val="0"/>
          <w:numId w:val="3"/>
        </w:numPr>
      </w:pPr>
      <w:r>
        <w:t>Resultado</w:t>
      </w:r>
    </w:p>
    <w:p w:rsidR="00E43A89" w:rsidRDefault="00E43A89" w:rsidP="0047796F">
      <w:r>
        <w:t xml:space="preserve">Ver como se puede consumir desde </w:t>
      </w:r>
      <w:smartTag w:uri="urn:schemas-microsoft-com:office:smarttags" w:element="PersonName">
        <w:smartTagPr>
          <w:attr w:name="ProductID" w:val="la API."/>
        </w:smartTagPr>
        <w:r>
          <w:t>la API.</w:t>
        </w:r>
      </w:smartTag>
    </w:p>
    <w:p w:rsidR="00E43A89" w:rsidRDefault="00E43A89" w:rsidP="0047796F">
      <w:pPr>
        <w:pStyle w:val="ListParagraph"/>
        <w:numPr>
          <w:ilvl w:val="0"/>
          <w:numId w:val="1"/>
        </w:numPr>
      </w:pPr>
      <w:r>
        <w:t>Manejo de Roles: ¿ Como podemos simplificar el manejo de Roles con FormsAuthentication para tenerlo disponible a nivel de Page.User.IsInRole()? ¿ Conviene crear un RoleProvider emulando al de ASP:NET ?</w:t>
      </w:r>
    </w:p>
    <w:p w:rsidR="00E43A89" w:rsidRDefault="00E43A89" w:rsidP="0047796F">
      <w:pPr>
        <w:rPr>
          <w:b/>
          <w:color w:val="FF0000"/>
        </w:rPr>
      </w:pPr>
      <w:r w:rsidRPr="0047796F">
        <w:rPr>
          <w:b/>
          <w:color w:val="FF0000"/>
        </w:rPr>
        <w:t>PARA INVESTIGAR.</w:t>
      </w:r>
    </w:p>
    <w:p w:rsidR="00E43A89" w:rsidRPr="009768DB" w:rsidRDefault="00E43A89" w:rsidP="0047796F">
      <w:pPr>
        <w:pStyle w:val="ListParagraph"/>
        <w:numPr>
          <w:ilvl w:val="0"/>
          <w:numId w:val="1"/>
        </w:numPr>
        <w:rPr>
          <w:color w:val="FF0000"/>
        </w:rPr>
      </w:pPr>
      <w:r w:rsidRPr="009768DB">
        <w:rPr>
          <w:color w:val="FF0000"/>
        </w:rPr>
        <w:t>Deberia poder agregar/actualizar/borrar usuarios a un permiso de entidad con tal ID, aparte de poder crear entidades de tal ID.</w:t>
      </w:r>
    </w:p>
    <w:p w:rsidR="00E43A89" w:rsidRPr="009768DB" w:rsidRDefault="00E43A89" w:rsidP="0047796F">
      <w:pPr>
        <w:rPr>
          <w:color w:val="FF0000"/>
        </w:rPr>
      </w:pPr>
      <w:r w:rsidRPr="009768DB">
        <w:rPr>
          <w:color w:val="FF0000"/>
        </w:rPr>
        <w:t>Existen los metodos AddEntityPermission y RemoveEntityPermission para realizar tales acciones.</w:t>
      </w:r>
    </w:p>
    <w:p w:rsidR="00E43A89" w:rsidRPr="003A4CA7" w:rsidRDefault="00E43A89" w:rsidP="0047796F">
      <w:pPr>
        <w:pStyle w:val="ListParagraph"/>
        <w:numPr>
          <w:ilvl w:val="0"/>
          <w:numId w:val="1"/>
        </w:numPr>
        <w:rPr>
          <w:color w:val="FF0000"/>
        </w:rPr>
      </w:pPr>
      <w:r w:rsidRPr="003A4CA7">
        <w:rPr>
          <w:color w:val="FF0000"/>
        </w:rPr>
        <w:t>Deberia poder traerme todos los usuarios que tiene acceso (por Identificador) a tal entidad.</w:t>
      </w:r>
    </w:p>
    <w:p w:rsidR="00E43A89" w:rsidRPr="003A4CA7" w:rsidRDefault="00E43A89" w:rsidP="0047796F">
      <w:pPr>
        <w:rPr>
          <w:b/>
          <w:color w:val="FF0000"/>
        </w:rPr>
      </w:pPr>
      <w:r w:rsidRPr="003A4CA7">
        <w:rPr>
          <w:b/>
          <w:color w:val="FF0000"/>
        </w:rPr>
        <w:t>Hay que agregar un metodo en PermissionManager.</w:t>
      </w:r>
    </w:p>
    <w:p w:rsidR="00E43A89" w:rsidRPr="003A4CA7" w:rsidRDefault="00E43A89" w:rsidP="0047796F">
      <w:pPr>
        <w:pStyle w:val="ListParagraph"/>
        <w:numPr>
          <w:ilvl w:val="0"/>
          <w:numId w:val="1"/>
        </w:numPr>
        <w:rPr>
          <w:color w:val="FF0000"/>
        </w:rPr>
      </w:pPr>
      <w:r w:rsidRPr="003A4CA7">
        <w:rPr>
          <w:color w:val="FF0000"/>
        </w:rPr>
        <w:t>Deberia poder traerme un lista de IDs de tal Entidad que el usuario logeado o usuario seleccionado puede visualizar.</w:t>
      </w:r>
    </w:p>
    <w:p w:rsidR="00E43A89" w:rsidRPr="003A4CA7" w:rsidRDefault="00E43A89" w:rsidP="0047796F">
      <w:pPr>
        <w:rPr>
          <w:b/>
          <w:color w:val="FF0000"/>
        </w:rPr>
      </w:pPr>
      <w:r w:rsidRPr="003A4CA7">
        <w:rPr>
          <w:b/>
          <w:color w:val="FF0000"/>
        </w:rPr>
        <w:t>Hay que agregar un metodo en PermissionManager.</w:t>
      </w:r>
    </w:p>
    <w:p w:rsidR="00E43A89" w:rsidRPr="00740403" w:rsidRDefault="00E43A89" w:rsidP="0047796F">
      <w:pPr>
        <w:pStyle w:val="ListParagraph"/>
        <w:numPr>
          <w:ilvl w:val="0"/>
          <w:numId w:val="1"/>
        </w:numPr>
        <w:rPr>
          <w:color w:val="FF0000"/>
        </w:rPr>
      </w:pPr>
      <w:r w:rsidRPr="00740403">
        <w:rPr>
          <w:color w:val="FF0000"/>
        </w:rPr>
        <w:t>En el sistema, ciertos roles van a poder ver todas las entidades y no necesitaran permisos por ID. Por ej: Administrador o Auditor.</w:t>
      </w:r>
    </w:p>
    <w:p w:rsidR="00E43A89" w:rsidRPr="00740403" w:rsidRDefault="00E43A89" w:rsidP="0047796F">
      <w:pPr>
        <w:rPr>
          <w:color w:val="FF0000"/>
        </w:rPr>
      </w:pPr>
      <w:r w:rsidRPr="00740403">
        <w:rPr>
          <w:color w:val="FF0000"/>
        </w:rPr>
        <w:t>Se le asignara un permiso general, sin Identificadores.</w:t>
      </w:r>
    </w:p>
    <w:p w:rsidR="00E43A89" w:rsidRPr="00740403" w:rsidRDefault="00E43A89" w:rsidP="0047796F">
      <w:pPr>
        <w:pStyle w:val="ListParagraph"/>
        <w:numPr>
          <w:ilvl w:val="0"/>
          <w:numId w:val="1"/>
        </w:numPr>
        <w:rPr>
          <w:color w:val="FF0000"/>
        </w:rPr>
      </w:pPr>
      <w:r w:rsidRPr="00740403">
        <w:rPr>
          <w:color w:val="FF0000"/>
        </w:rPr>
        <w:t xml:space="preserve">En el sistema, ciertos roles solo van a poder ver los IDs que tienen asignados. ¿ Como los podemos diferenciar? ¿Alguna marca en el Rol como EntityRestricted ? Ojo que depende de </w:t>
      </w:r>
      <w:smartTag w:uri="urn:schemas-microsoft-com:office:smarttags" w:element="PersonName">
        <w:smartTagPr>
          <w:attr w:name="ProductID" w:val="la Entidad"/>
        </w:smartTagPr>
        <w:r w:rsidRPr="00740403">
          <w:rPr>
            <w:color w:val="FF0000"/>
          </w:rPr>
          <w:t>la Entidad</w:t>
        </w:r>
      </w:smartTag>
      <w:r w:rsidRPr="00740403">
        <w:rPr>
          <w:color w:val="FF0000"/>
        </w:rPr>
        <w:t xml:space="preserve"> ya que por ej. sobre Precio de Lista aplica, pero sobre Distribuidores no.</w:t>
      </w:r>
    </w:p>
    <w:p w:rsidR="00E43A89" w:rsidRPr="00740403" w:rsidRDefault="00E43A89" w:rsidP="0047796F">
      <w:pPr>
        <w:rPr>
          <w:color w:val="FF0000"/>
        </w:rPr>
      </w:pPr>
      <w:r w:rsidRPr="00740403">
        <w:rPr>
          <w:b/>
          <w:color w:val="FF0000"/>
        </w:rPr>
        <w:t>NO</w:t>
      </w:r>
      <w:r w:rsidRPr="00740403">
        <w:rPr>
          <w:color w:val="FF0000"/>
        </w:rPr>
        <w:t xml:space="preserve"> se le asignara un permiso general, sin Identificadores, por ende, solo podran ver lo asignado.</w:t>
      </w:r>
    </w:p>
    <w:p w:rsidR="00E43A89" w:rsidRPr="00740403" w:rsidRDefault="00E43A89" w:rsidP="0047796F">
      <w:pPr>
        <w:rPr>
          <w:color w:val="FF0000"/>
        </w:rPr>
      </w:pPr>
    </w:p>
    <w:sectPr w:rsidR="00E43A89" w:rsidRPr="00740403" w:rsidSect="005734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61416"/>
    <w:multiLevelType w:val="hybridMultilevel"/>
    <w:tmpl w:val="A9E43710"/>
    <w:lvl w:ilvl="0" w:tplc="52749D7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2A0CD6"/>
    <w:multiLevelType w:val="hybridMultilevel"/>
    <w:tmpl w:val="055CFE44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53D71753"/>
    <w:multiLevelType w:val="hybridMultilevel"/>
    <w:tmpl w:val="E4D45AEA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07BAC"/>
    <w:rsid w:val="003A4CA7"/>
    <w:rsid w:val="0047796F"/>
    <w:rsid w:val="00507BAC"/>
    <w:rsid w:val="005734E5"/>
    <w:rsid w:val="00740403"/>
    <w:rsid w:val="00927D16"/>
    <w:rsid w:val="009768DB"/>
    <w:rsid w:val="00AD793F"/>
    <w:rsid w:val="00B57219"/>
    <w:rsid w:val="00D75BE0"/>
    <w:rsid w:val="00E43A89"/>
    <w:rsid w:val="00E63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4E5"/>
    <w:pPr>
      <w:spacing w:after="200" w:line="276" w:lineRule="auto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75BE0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75BE0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75BE0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75BE0"/>
    <w:rPr>
      <w:rFonts w:ascii="Cambria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99"/>
    <w:qFormat/>
    <w:rsid w:val="00507B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135</TotalTime>
  <Pages>2</Pages>
  <Words>458</Words>
  <Characters>2523</Characters>
  <Application>Microsoft Office Outlook</Application>
  <DocSecurity>0</DocSecurity>
  <Lines>0</Lines>
  <Paragraphs>0</Paragraphs>
  <ScaleCrop>false</ScaleCrop>
  <Company>Windows uE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Rodriguez</dc:creator>
  <cp:keywords/>
  <dc:description/>
  <cp:lastModifiedBy>Sebastian Real</cp:lastModifiedBy>
  <cp:revision>8</cp:revision>
  <dcterms:created xsi:type="dcterms:W3CDTF">2009-06-11T13:52:00Z</dcterms:created>
  <dcterms:modified xsi:type="dcterms:W3CDTF">2009-06-12T19:26:00Z</dcterms:modified>
</cp:coreProperties>
</file>